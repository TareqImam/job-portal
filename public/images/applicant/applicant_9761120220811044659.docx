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F7506" w14:textId="77777777" w:rsidR="004A0D48" w:rsidRDefault="004A0D48" w:rsidP="00740708">
      <w:pPr>
        <w:pStyle w:val="ContactInfo"/>
        <w:jc w:val="left"/>
        <w:rPr>
          <w:rFonts w:asciiTheme="majorHAnsi" w:hAnsiTheme="majorHAnsi" w:cstheme="majorHAnsi"/>
          <w:noProof/>
          <w:lang w:eastAsia="en-US"/>
        </w:rPr>
      </w:pPr>
    </w:p>
    <w:p w14:paraId="59F4AB4D" w14:textId="252C0F97" w:rsidR="00740708" w:rsidRPr="009274F1" w:rsidRDefault="00687BCC" w:rsidP="00740708">
      <w:pPr>
        <w:pStyle w:val="ContactInfo"/>
        <w:jc w:val="left"/>
        <w:rPr>
          <w:rFonts w:asciiTheme="majorHAnsi" w:hAnsiTheme="majorHAnsi" w:cstheme="majorHAnsi"/>
        </w:rPr>
      </w:pPr>
      <w:r w:rsidRPr="009274F1">
        <w:rPr>
          <w:rFonts w:asciiTheme="majorHAnsi" w:hAnsiTheme="majorHAnsi" w:cstheme="majorHAnsi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9330D8F" wp14:editId="45A7D240">
            <wp:simplePos x="0" y="0"/>
            <wp:positionH relativeFrom="margin">
              <wp:align>left</wp:align>
            </wp:positionH>
            <wp:positionV relativeFrom="paragraph">
              <wp:posOffset>33659</wp:posOffset>
            </wp:positionV>
            <wp:extent cx="1054100" cy="12160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9" r="7273"/>
                    <a:stretch/>
                  </pic:blipFill>
                  <pic:spPr bwMode="auto">
                    <a:xfrm>
                      <a:off x="0" y="0"/>
                      <a:ext cx="1054100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EDA71" w14:textId="77777777" w:rsidR="00740708" w:rsidRPr="009274F1" w:rsidRDefault="00740708" w:rsidP="00740708">
      <w:pPr>
        <w:pStyle w:val="ContactInfo"/>
        <w:jc w:val="left"/>
        <w:rPr>
          <w:rFonts w:asciiTheme="majorHAnsi" w:hAnsiTheme="majorHAnsi" w:cstheme="majorHAnsi"/>
        </w:rPr>
      </w:pPr>
    </w:p>
    <w:p w14:paraId="6E51C659" w14:textId="77777777" w:rsidR="00740708" w:rsidRPr="009274F1" w:rsidRDefault="00740708" w:rsidP="008B2E3E">
      <w:pPr>
        <w:pStyle w:val="ContactInfo"/>
        <w:rPr>
          <w:rFonts w:asciiTheme="majorHAnsi" w:hAnsiTheme="majorHAnsi" w:cstheme="majorHAnsi"/>
          <w:szCs w:val="18"/>
        </w:rPr>
      </w:pPr>
    </w:p>
    <w:p w14:paraId="686EB75B" w14:textId="6B117552" w:rsidR="00445711" w:rsidRPr="009274F1" w:rsidRDefault="008D056D" w:rsidP="008B2E3E">
      <w:pPr>
        <w:pStyle w:val="ContactInfo"/>
        <w:rPr>
          <w:rFonts w:asciiTheme="majorHAnsi" w:hAnsiTheme="majorHAnsi" w:cstheme="majorHAnsi"/>
          <w:szCs w:val="18"/>
        </w:rPr>
      </w:pPr>
      <w:r w:rsidRPr="009274F1">
        <w:rPr>
          <w:rFonts w:asciiTheme="majorHAnsi" w:hAnsiTheme="majorHAnsi" w:cstheme="majorHAnsi"/>
          <w:szCs w:val="18"/>
        </w:rPr>
        <w:t>355/1</w:t>
      </w:r>
      <w:r w:rsidR="00EC1D8E" w:rsidRPr="009274F1">
        <w:rPr>
          <w:rFonts w:asciiTheme="majorHAnsi" w:hAnsiTheme="majorHAnsi" w:cstheme="majorHAnsi"/>
          <w:szCs w:val="18"/>
        </w:rPr>
        <w:t xml:space="preserve"> </w:t>
      </w:r>
      <w:r w:rsidRPr="009274F1">
        <w:rPr>
          <w:rFonts w:asciiTheme="majorHAnsi" w:hAnsiTheme="majorHAnsi" w:cstheme="majorHAnsi"/>
          <w:szCs w:val="18"/>
        </w:rPr>
        <w:t>East Kazipara</w:t>
      </w:r>
    </w:p>
    <w:p w14:paraId="43EFC1EF" w14:textId="4DDE68FE" w:rsidR="00BD3A50" w:rsidRPr="009274F1" w:rsidRDefault="00CA3E99" w:rsidP="008B2E3E">
      <w:pPr>
        <w:pStyle w:val="ContactInfo"/>
        <w:rPr>
          <w:rFonts w:asciiTheme="majorHAnsi" w:hAnsiTheme="majorHAnsi" w:cstheme="majorHAnsi"/>
          <w:szCs w:val="18"/>
        </w:rPr>
      </w:pPr>
      <w:r w:rsidRPr="009274F1">
        <w:rPr>
          <w:rFonts w:asciiTheme="majorHAnsi" w:hAnsiTheme="majorHAnsi" w:cstheme="majorHAnsi"/>
          <w:szCs w:val="18"/>
        </w:rPr>
        <w:t>Mirpur, Dhaka - 1216</w:t>
      </w:r>
    </w:p>
    <w:p w14:paraId="5FEFC9E9" w14:textId="4343C712" w:rsidR="00E22BE7" w:rsidRPr="009274F1" w:rsidRDefault="00EC1D8E" w:rsidP="00740708">
      <w:pPr>
        <w:pStyle w:val="ContactInfo"/>
        <w:tabs>
          <w:tab w:val="center" w:pos="5040"/>
          <w:tab w:val="right" w:pos="10080"/>
        </w:tabs>
        <w:rPr>
          <w:rFonts w:asciiTheme="majorHAnsi" w:hAnsiTheme="majorHAnsi" w:cstheme="majorHAnsi"/>
          <w:szCs w:val="18"/>
        </w:rPr>
      </w:pPr>
      <w:r w:rsidRPr="009274F1">
        <w:rPr>
          <w:rFonts w:asciiTheme="majorHAnsi" w:hAnsiTheme="majorHAnsi" w:cstheme="majorHAnsi"/>
          <w:szCs w:val="18"/>
        </w:rPr>
        <w:tab/>
      </w:r>
      <w:r w:rsidR="00687BCC" w:rsidRPr="009274F1">
        <w:rPr>
          <w:rFonts w:asciiTheme="majorHAnsi" w:hAnsiTheme="majorHAnsi" w:cstheme="majorHAnsi"/>
          <w:szCs w:val="18"/>
        </w:rPr>
        <w:t xml:space="preserve">                                       </w:t>
      </w:r>
      <w:r w:rsidR="00A706DA" w:rsidRPr="009274F1">
        <w:rPr>
          <w:rFonts w:asciiTheme="majorHAnsi" w:hAnsiTheme="majorHAnsi" w:cstheme="majorHAnsi"/>
          <w:szCs w:val="18"/>
        </w:rPr>
        <w:t xml:space="preserve">                    </w:t>
      </w:r>
      <w:r w:rsidR="00142555" w:rsidRPr="009274F1">
        <w:rPr>
          <w:rFonts w:asciiTheme="majorHAnsi" w:hAnsiTheme="majorHAnsi" w:cstheme="majorHAnsi"/>
          <w:szCs w:val="18"/>
        </w:rPr>
        <w:t xml:space="preserve">                                 </w:t>
      </w:r>
      <w:r w:rsidR="00A706DA" w:rsidRPr="009274F1">
        <w:rPr>
          <w:rFonts w:asciiTheme="majorHAnsi" w:hAnsiTheme="majorHAnsi" w:cstheme="majorHAnsi"/>
          <w:szCs w:val="18"/>
        </w:rPr>
        <w:t xml:space="preserve">          </w:t>
      </w:r>
      <w:r w:rsidR="00687BCC" w:rsidRPr="009274F1">
        <w:rPr>
          <w:rFonts w:asciiTheme="majorHAnsi" w:hAnsiTheme="majorHAnsi" w:cstheme="majorHAnsi"/>
          <w:szCs w:val="18"/>
        </w:rPr>
        <w:t>Contact No:  +</w:t>
      </w:r>
      <w:r w:rsidR="003737C0" w:rsidRPr="009274F1">
        <w:rPr>
          <w:rFonts w:asciiTheme="majorHAnsi" w:hAnsiTheme="majorHAnsi" w:cstheme="majorHAnsi"/>
          <w:szCs w:val="18"/>
        </w:rPr>
        <w:t>880179587</w:t>
      </w:r>
      <w:r w:rsidR="008D056D" w:rsidRPr="009274F1">
        <w:rPr>
          <w:rFonts w:asciiTheme="majorHAnsi" w:hAnsiTheme="majorHAnsi" w:cstheme="majorHAnsi"/>
          <w:szCs w:val="18"/>
        </w:rPr>
        <w:t>602</w:t>
      </w:r>
      <w:r w:rsidR="003737C0" w:rsidRPr="009274F1">
        <w:rPr>
          <w:rFonts w:asciiTheme="majorHAnsi" w:hAnsiTheme="majorHAnsi" w:cstheme="majorHAnsi"/>
          <w:szCs w:val="18"/>
        </w:rPr>
        <w:t>6</w:t>
      </w:r>
    </w:p>
    <w:p w14:paraId="3DD9571D" w14:textId="3FA2E424" w:rsidR="00CA3E99" w:rsidRPr="009274F1" w:rsidRDefault="00FC4203" w:rsidP="00CA3E99">
      <w:pPr>
        <w:pStyle w:val="Email"/>
        <w:rPr>
          <w:rFonts w:asciiTheme="majorHAnsi" w:hAnsiTheme="majorHAnsi" w:cstheme="majorHAnsi"/>
          <w:szCs w:val="18"/>
        </w:rPr>
      </w:pPr>
      <w:r w:rsidRPr="009274F1">
        <w:rPr>
          <w:rFonts w:asciiTheme="majorHAnsi" w:hAnsiTheme="majorHAnsi" w:cstheme="majorHAnsi"/>
          <w:szCs w:val="18"/>
        </w:rPr>
        <w:t>tareqimam800</w:t>
      </w:r>
      <w:r w:rsidR="00EC1D8E" w:rsidRPr="009274F1">
        <w:rPr>
          <w:rFonts w:asciiTheme="majorHAnsi" w:hAnsiTheme="majorHAnsi" w:cstheme="majorHAnsi"/>
          <w:szCs w:val="18"/>
        </w:rPr>
        <w:t>@gmail.com</w:t>
      </w:r>
    </w:p>
    <w:p w14:paraId="398CC5C4" w14:textId="2B19CBD2" w:rsidR="00B12954" w:rsidRPr="009274F1" w:rsidRDefault="008D056D" w:rsidP="00445711">
      <w:pPr>
        <w:pStyle w:val="Email"/>
        <w:rPr>
          <w:rFonts w:asciiTheme="majorHAnsi" w:hAnsiTheme="majorHAnsi" w:cstheme="majorHAnsi"/>
          <w:szCs w:val="18"/>
        </w:rPr>
      </w:pPr>
      <w:r w:rsidRPr="009274F1">
        <w:rPr>
          <w:rFonts w:asciiTheme="majorHAnsi" w:hAnsiTheme="majorHAnsi" w:cstheme="majorHAnsi"/>
          <w:szCs w:val="18"/>
        </w:rPr>
        <w:t>https://www.linkedin.com/in/md-imam-hossain-9425aa22b/</w:t>
      </w:r>
    </w:p>
    <w:p w14:paraId="75E85800" w14:textId="03F75EBF" w:rsidR="00E22BE7" w:rsidRPr="009274F1" w:rsidRDefault="008D056D">
      <w:pPr>
        <w:pStyle w:val="Name"/>
        <w:rPr>
          <w:rFonts w:cstheme="majorHAnsi"/>
          <w:color w:val="E6E8E9" w:themeColor="text2" w:themeTint="1A"/>
        </w:rPr>
      </w:pPr>
      <w:r w:rsidRPr="009274F1">
        <w:rPr>
          <w:rFonts w:cstheme="majorHAnsi"/>
        </w:rPr>
        <w:t>Md Imam Hossain</w:t>
      </w:r>
    </w:p>
    <w:tbl>
      <w:tblPr>
        <w:tblStyle w:val="ResumeTable"/>
        <w:tblW w:w="4866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560"/>
      </w:tblGrid>
      <w:tr w:rsidR="00E22BE7" w:rsidRPr="009274F1" w14:paraId="7C3B0C6C" w14:textId="77777777" w:rsidTr="004F3641">
        <w:tc>
          <w:tcPr>
            <w:tcW w:w="2250" w:type="dxa"/>
            <w:tcMar>
              <w:right w:w="475" w:type="dxa"/>
            </w:tcMar>
          </w:tcPr>
          <w:p w14:paraId="6D84F38E" w14:textId="56A0E625" w:rsidR="00E22BE7" w:rsidRPr="009274F1" w:rsidRDefault="00CA3E99" w:rsidP="00A36FE9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 xml:space="preserve">Career </w:t>
            </w:r>
            <w:r w:rsidR="00D82E82"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Objective</w:t>
            </w:r>
          </w:p>
        </w:tc>
        <w:tc>
          <w:tcPr>
            <w:tcW w:w="7560" w:type="dxa"/>
          </w:tcPr>
          <w:p w14:paraId="20807CA8" w14:textId="423B5B63" w:rsidR="00E22BE7" w:rsidRPr="009274F1" w:rsidRDefault="00D82E82" w:rsidP="00FC4203">
            <w:pPr>
              <w:pStyle w:val="ResumeText"/>
              <w:jc w:val="both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 xml:space="preserve">To secure a position in a well-established organization with </w:t>
            </w:r>
            <w:r w:rsidR="00560C0D" w:rsidRPr="009274F1">
              <w:rPr>
                <w:rFonts w:asciiTheme="majorHAnsi" w:hAnsiTheme="majorHAnsi" w:cstheme="majorHAnsi"/>
                <w:lang w:bidi="hi-IN"/>
              </w:rPr>
              <w:t xml:space="preserve">a stable environment that will lead to a lasting relationship in the field of </w:t>
            </w:r>
            <w:r w:rsidR="00FC4203" w:rsidRPr="009274F1">
              <w:rPr>
                <w:rFonts w:asciiTheme="majorHAnsi" w:hAnsiTheme="majorHAnsi" w:cstheme="majorHAnsi"/>
                <w:lang w:bidi="hi-IN"/>
              </w:rPr>
              <w:t>Software</w:t>
            </w:r>
            <w:r w:rsidR="008D056D" w:rsidRPr="009274F1">
              <w:rPr>
                <w:rFonts w:asciiTheme="majorHAnsi" w:hAnsiTheme="majorHAnsi" w:cstheme="majorHAnsi"/>
                <w:lang w:bidi="hi-IN"/>
              </w:rPr>
              <w:t xml:space="preserve"> </w:t>
            </w:r>
            <w:r w:rsidR="00FC4203" w:rsidRPr="009274F1">
              <w:rPr>
                <w:rFonts w:asciiTheme="majorHAnsi" w:hAnsiTheme="majorHAnsi" w:cstheme="majorHAnsi"/>
                <w:lang w:bidi="hi-IN"/>
              </w:rPr>
              <w:t>D</w:t>
            </w:r>
            <w:r w:rsidR="008D056D" w:rsidRPr="009274F1">
              <w:rPr>
                <w:rFonts w:asciiTheme="majorHAnsi" w:hAnsiTheme="majorHAnsi" w:cstheme="majorHAnsi"/>
                <w:lang w:bidi="hi-IN"/>
              </w:rPr>
              <w:t>eveloper</w:t>
            </w:r>
            <w:r w:rsidR="00E0468A" w:rsidRPr="009274F1">
              <w:rPr>
                <w:rFonts w:asciiTheme="majorHAnsi" w:hAnsiTheme="majorHAnsi" w:cstheme="majorHAnsi"/>
                <w:lang w:bidi="hi-IN"/>
              </w:rPr>
              <w:t>.</w:t>
            </w:r>
          </w:p>
        </w:tc>
      </w:tr>
      <w:tr w:rsidR="00D82E82" w:rsidRPr="009274F1" w14:paraId="1BA38634" w14:textId="77777777" w:rsidTr="004F3641">
        <w:tc>
          <w:tcPr>
            <w:tcW w:w="2250" w:type="dxa"/>
            <w:tcMar>
              <w:right w:w="475" w:type="dxa"/>
            </w:tcMar>
          </w:tcPr>
          <w:p w14:paraId="328B4B66" w14:textId="26B624A7" w:rsidR="00D82E82" w:rsidRPr="009274F1" w:rsidRDefault="00D82E82" w:rsidP="00D83B59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Career Summary</w:t>
            </w:r>
          </w:p>
        </w:tc>
        <w:tc>
          <w:tcPr>
            <w:tcW w:w="7560" w:type="dxa"/>
          </w:tcPr>
          <w:p w14:paraId="24D85E39" w14:textId="77777777" w:rsidR="00D82E82" w:rsidRPr="009274F1" w:rsidRDefault="00734CC4" w:rsidP="00560C0D">
            <w:pPr>
              <w:pStyle w:val="ResumeText"/>
              <w:jc w:val="both"/>
              <w:rPr>
                <w:rFonts w:asciiTheme="majorHAnsi" w:hAnsiTheme="majorHAnsi" w:cstheme="majorHAnsi"/>
                <w:lang w:bidi="hi-IN"/>
              </w:rPr>
            </w:pPr>
            <w:r w:rsidRPr="009274F1">
              <w:rPr>
                <w:rFonts w:asciiTheme="majorHAnsi" w:hAnsiTheme="majorHAnsi" w:cstheme="majorHAnsi"/>
                <w:lang w:bidi="hi-IN"/>
              </w:rPr>
              <w:t xml:space="preserve">Results-oriented Computer Science and Engineering major currently attending IUBAT. Aiming to leverage a proven knowledge of computer-aided engineering, </w:t>
            </w:r>
            <w:r w:rsidR="008D056D" w:rsidRPr="009274F1">
              <w:rPr>
                <w:rFonts w:asciiTheme="majorHAnsi" w:hAnsiTheme="majorHAnsi" w:cstheme="majorHAnsi"/>
                <w:lang w:bidi="hi-IN"/>
              </w:rPr>
              <w:t>backend developing</w:t>
            </w:r>
            <w:r w:rsidRPr="009274F1">
              <w:rPr>
                <w:rFonts w:asciiTheme="majorHAnsi" w:hAnsiTheme="majorHAnsi" w:cstheme="majorHAnsi"/>
                <w:lang w:bidi="hi-IN"/>
              </w:rPr>
              <w:t>, and desktop technology skills to successfully fill the developer role at your company. Frequently praised as focused by my peers, I can be relied upon to help your company achieve its goals.</w:t>
            </w:r>
          </w:p>
        </w:tc>
      </w:tr>
      <w:tr w:rsidR="00E22BE7" w:rsidRPr="009274F1" w14:paraId="0469E643" w14:textId="77777777" w:rsidTr="004F3641">
        <w:tc>
          <w:tcPr>
            <w:tcW w:w="2250" w:type="dxa"/>
            <w:tcMar>
              <w:right w:w="475" w:type="dxa"/>
            </w:tcMar>
          </w:tcPr>
          <w:p w14:paraId="005891CF" w14:textId="45F2ABC3" w:rsidR="00E22BE7" w:rsidRPr="009274F1" w:rsidRDefault="008D056D" w:rsidP="008D056D">
            <w:pPr>
              <w:pStyle w:val="Heading1"/>
              <w:jc w:val="left"/>
              <w:outlineLvl w:val="0"/>
              <w:rPr>
                <w:rFonts w:cstheme="majorHAnsi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Education</w:t>
            </w:r>
          </w:p>
        </w:tc>
        <w:tc>
          <w:tcPr>
            <w:tcW w:w="7560" w:type="dxa"/>
          </w:tcPr>
          <w:p w14:paraId="07D4743F" w14:textId="67171E87" w:rsidR="008D056D" w:rsidRPr="009274F1" w:rsidRDefault="008D056D" w:rsidP="008D056D">
            <w:pPr>
              <w:rPr>
                <w:rFonts w:asciiTheme="majorHAnsi" w:hAnsiTheme="majorHAnsi" w:cstheme="majorHAnsi"/>
                <w:i/>
                <w:iCs/>
              </w:rPr>
            </w:pPr>
            <w:r w:rsidRPr="009274F1">
              <w:rPr>
                <w:rFonts w:asciiTheme="majorHAnsi" w:hAnsiTheme="majorHAnsi" w:cstheme="majorHAnsi"/>
                <w:b/>
                <w:bCs/>
                <w:color w:val="0070C0"/>
              </w:rPr>
              <w:t>B.Sc. in Computer Science and Engineering - IUBAT</w:t>
            </w:r>
          </w:p>
          <w:p w14:paraId="7C7C46DC" w14:textId="777203B6" w:rsidR="008D056D" w:rsidRPr="009274F1" w:rsidRDefault="008D056D" w:rsidP="008D056D">
            <w:pPr>
              <w:rPr>
                <w:rFonts w:asciiTheme="majorHAnsi" w:hAnsiTheme="majorHAnsi" w:cstheme="majorHAnsi"/>
                <w:i/>
                <w:iCs/>
              </w:rPr>
            </w:pPr>
            <w:r w:rsidRPr="009274F1">
              <w:rPr>
                <w:rFonts w:asciiTheme="majorHAnsi" w:hAnsiTheme="majorHAnsi" w:cstheme="majorHAnsi"/>
                <w:b/>
                <w:bCs/>
                <w:color w:val="0070C0"/>
              </w:rPr>
              <w:t>HSC – Adamjee Cantonment College</w:t>
            </w:r>
          </w:p>
          <w:p w14:paraId="58851455" w14:textId="77FB16D1" w:rsidR="003169EB" w:rsidRPr="009274F1" w:rsidRDefault="008D056D" w:rsidP="00FC4203">
            <w:pPr>
              <w:pStyle w:val="ResumeText"/>
              <w:rPr>
                <w:rFonts w:asciiTheme="majorHAnsi" w:hAnsiTheme="majorHAnsi" w:cstheme="majorHAnsi"/>
                <w:b/>
                <w:bCs/>
                <w:color w:val="0070C0"/>
              </w:rPr>
            </w:pPr>
            <w:r w:rsidRPr="009274F1">
              <w:rPr>
                <w:rFonts w:asciiTheme="majorHAnsi" w:hAnsiTheme="majorHAnsi" w:cstheme="majorHAnsi"/>
                <w:b/>
                <w:bCs/>
                <w:color w:val="0070C0"/>
              </w:rPr>
              <w:t xml:space="preserve">SSC – Muslim Modern Academy </w:t>
            </w:r>
          </w:p>
        </w:tc>
      </w:tr>
      <w:tr w:rsidR="00AD3F86" w:rsidRPr="009274F1" w14:paraId="3951B8F3" w14:textId="77777777" w:rsidTr="004F3641">
        <w:trPr>
          <w:trHeight w:val="926"/>
        </w:trPr>
        <w:tc>
          <w:tcPr>
            <w:tcW w:w="2250" w:type="dxa"/>
            <w:tcMar>
              <w:right w:w="475" w:type="dxa"/>
            </w:tcMar>
          </w:tcPr>
          <w:p w14:paraId="6DB34E10" w14:textId="37ADBB24" w:rsidR="00AD3F86" w:rsidRPr="009274F1" w:rsidRDefault="008D056D" w:rsidP="00C83490">
            <w:pPr>
              <w:pStyle w:val="Heading1"/>
              <w:jc w:val="left"/>
              <w:outlineLvl w:val="0"/>
              <w:rPr>
                <w:rFonts w:cstheme="majorHAnsi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Work Experience</w:t>
            </w:r>
          </w:p>
        </w:tc>
        <w:tc>
          <w:tcPr>
            <w:tcW w:w="7560" w:type="dxa"/>
          </w:tcPr>
          <w:p w14:paraId="5DF53ECD" w14:textId="79A0B4BD" w:rsidR="008D056D" w:rsidRPr="009274F1" w:rsidRDefault="003737C0" w:rsidP="008D056D">
            <w:pPr>
              <w:pStyle w:val="ResumeText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  <w:b/>
                <w:bCs/>
                <w:color w:val="0070C0"/>
              </w:rPr>
              <w:t>English &amp; Math</w:t>
            </w:r>
            <w:r w:rsidR="008D056D" w:rsidRPr="009274F1">
              <w:rPr>
                <w:rFonts w:asciiTheme="majorHAnsi" w:hAnsiTheme="majorHAnsi" w:cstheme="majorHAnsi"/>
                <w:b/>
                <w:bCs/>
                <w:color w:val="0070C0"/>
              </w:rPr>
              <w:t xml:space="preserve"> Teacher</w:t>
            </w:r>
            <w:r w:rsidR="008D056D" w:rsidRPr="009274F1">
              <w:rPr>
                <w:rFonts w:asciiTheme="majorHAnsi" w:hAnsiTheme="majorHAnsi" w:cstheme="majorHAnsi"/>
                <w:b/>
                <w:bCs/>
                <w:color w:val="0070C0"/>
              </w:rPr>
              <w:br/>
            </w:r>
            <w:r w:rsidR="008D056D" w:rsidRPr="009274F1">
              <w:rPr>
                <w:rFonts w:asciiTheme="majorHAnsi" w:hAnsiTheme="majorHAnsi" w:cstheme="majorHAnsi"/>
              </w:rPr>
              <w:t xml:space="preserve">Independent </w:t>
            </w:r>
          </w:p>
          <w:p w14:paraId="3F24C885" w14:textId="77777777" w:rsidR="00AD3F86" w:rsidRPr="009274F1" w:rsidRDefault="002446C3" w:rsidP="002446C3">
            <w:pPr>
              <w:pStyle w:val="ResumeText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>March 2019 – September 2021</w:t>
            </w:r>
          </w:p>
          <w:p w14:paraId="4A60B0A0" w14:textId="77777777" w:rsidR="006F53B3" w:rsidRPr="009274F1" w:rsidRDefault="006F53B3" w:rsidP="002446C3">
            <w:pPr>
              <w:pStyle w:val="ResumeText"/>
              <w:rPr>
                <w:rFonts w:asciiTheme="majorHAnsi" w:hAnsiTheme="majorHAnsi" w:cstheme="majorHAnsi"/>
                <w:b/>
                <w:bCs/>
                <w:color w:val="0070C0"/>
              </w:rPr>
            </w:pPr>
            <w:r w:rsidRPr="009274F1">
              <w:rPr>
                <w:rFonts w:asciiTheme="majorHAnsi" w:hAnsiTheme="majorHAnsi" w:cstheme="majorHAnsi"/>
                <w:b/>
                <w:bCs/>
                <w:color w:val="0070C0"/>
              </w:rPr>
              <w:t>Trainee</w:t>
            </w:r>
          </w:p>
          <w:p w14:paraId="7601F614" w14:textId="00F704F9" w:rsidR="006F53B3" w:rsidRPr="009274F1" w:rsidRDefault="006F53B3" w:rsidP="006F53B3">
            <w:pPr>
              <w:pStyle w:val="ResumeText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>at Kodeeo L</w:t>
            </w:r>
            <w:r w:rsidR="00CA2363">
              <w:rPr>
                <w:rFonts w:asciiTheme="majorHAnsi" w:hAnsiTheme="majorHAnsi" w:cstheme="majorHAnsi"/>
              </w:rPr>
              <w:t>imi</w:t>
            </w:r>
            <w:r w:rsidRPr="009274F1">
              <w:rPr>
                <w:rFonts w:asciiTheme="majorHAnsi" w:hAnsiTheme="majorHAnsi" w:cstheme="majorHAnsi"/>
              </w:rPr>
              <w:t>t</w:t>
            </w:r>
            <w:r w:rsidR="00CA2363">
              <w:rPr>
                <w:rFonts w:asciiTheme="majorHAnsi" w:hAnsiTheme="majorHAnsi" w:cstheme="majorHAnsi"/>
              </w:rPr>
              <w:t>e</w:t>
            </w:r>
            <w:r w:rsidRPr="009274F1">
              <w:rPr>
                <w:rFonts w:asciiTheme="majorHAnsi" w:hAnsiTheme="majorHAnsi" w:cstheme="majorHAnsi"/>
              </w:rPr>
              <w:t>d.</w:t>
            </w:r>
          </w:p>
          <w:p w14:paraId="6B357254" w14:textId="1915FCC9" w:rsidR="006F53B3" w:rsidRPr="009274F1" w:rsidRDefault="006F53B3" w:rsidP="006F53B3">
            <w:pPr>
              <w:pStyle w:val="ResumeText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>January 2022 – April 2022</w:t>
            </w:r>
          </w:p>
          <w:p w14:paraId="452B4ED1" w14:textId="223F6A3B" w:rsidR="006F53B3" w:rsidRPr="009274F1" w:rsidRDefault="006F53B3" w:rsidP="006F53B3">
            <w:pPr>
              <w:pStyle w:val="ResumeText"/>
              <w:rPr>
                <w:rFonts w:asciiTheme="majorHAnsi" w:hAnsiTheme="majorHAnsi" w:cstheme="majorHAnsi"/>
                <w:b/>
                <w:bCs/>
                <w:color w:val="0070C0"/>
              </w:rPr>
            </w:pPr>
            <w:r w:rsidRPr="009274F1">
              <w:rPr>
                <w:rFonts w:asciiTheme="majorHAnsi" w:hAnsiTheme="majorHAnsi" w:cstheme="majorHAnsi"/>
                <w:b/>
                <w:bCs/>
                <w:color w:val="0070C0"/>
              </w:rPr>
              <w:t>Intern</w:t>
            </w:r>
          </w:p>
          <w:p w14:paraId="297B75B4" w14:textId="19A9382C" w:rsidR="006F53B3" w:rsidRPr="009274F1" w:rsidRDefault="006F53B3" w:rsidP="006F53B3">
            <w:pPr>
              <w:pStyle w:val="ResumeText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>at Ahosania</w:t>
            </w:r>
          </w:p>
          <w:p w14:paraId="5B61283E" w14:textId="5D466E95" w:rsidR="006F53B3" w:rsidRPr="009274F1" w:rsidRDefault="006F53B3" w:rsidP="006F53B3">
            <w:pPr>
              <w:pStyle w:val="ResumeText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>May 2022 – August 2022</w:t>
            </w:r>
          </w:p>
        </w:tc>
      </w:tr>
      <w:tr w:rsidR="00AD3F86" w:rsidRPr="009274F1" w14:paraId="5A29E37B" w14:textId="77777777" w:rsidTr="004F3641">
        <w:tc>
          <w:tcPr>
            <w:tcW w:w="2250" w:type="dxa"/>
            <w:tcMar>
              <w:right w:w="475" w:type="dxa"/>
            </w:tcMar>
          </w:tcPr>
          <w:p w14:paraId="0F3127BC" w14:textId="7A64CAA1" w:rsidR="00007681" w:rsidRPr="009274F1" w:rsidRDefault="002954DA" w:rsidP="00C83490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  <w:sz w:val="20"/>
                <w:szCs w:val="18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Projects</w:t>
            </w:r>
          </w:p>
        </w:tc>
        <w:tc>
          <w:tcPr>
            <w:tcW w:w="7560" w:type="dxa"/>
          </w:tcPr>
          <w:p w14:paraId="2093F1F9" w14:textId="75696FDC" w:rsidR="00FC4203" w:rsidRPr="009274F1" w:rsidRDefault="00FC4203" w:rsidP="00FC4203">
            <w:pPr>
              <w:pStyle w:val="ResumeText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Job Portal(PHP, Laravel</w:t>
            </w:r>
            <w:r w:rsidR="008C5B04">
              <w:rPr>
                <w:rFonts w:asciiTheme="majorHAnsi" w:hAnsiTheme="majorHAnsi" w:cstheme="majorHAnsi"/>
                <w:shd w:val="clear" w:color="auto" w:fill="FFFFFF"/>
              </w:rPr>
              <w:t>, MySQL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>)</w:t>
            </w:r>
          </w:p>
          <w:p w14:paraId="149DC696" w14:textId="0455D1D8" w:rsidR="009F3E9B" w:rsidRPr="009274F1" w:rsidRDefault="001779C1" w:rsidP="00FC4203">
            <w:pPr>
              <w:pStyle w:val="ResumeText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Leader Board website</w:t>
            </w:r>
            <w:r w:rsidR="004F3641" w:rsidRPr="009274F1">
              <w:rPr>
                <w:rFonts w:asciiTheme="majorHAnsi" w:hAnsiTheme="majorHAnsi" w:cstheme="majorHAnsi"/>
                <w:shd w:val="clear" w:color="auto" w:fill="FFFFFF"/>
              </w:rPr>
              <w:t>(</w:t>
            </w:r>
            <w:r w:rsidR="00FC4203" w:rsidRPr="009274F1">
              <w:rPr>
                <w:rFonts w:asciiTheme="majorHAnsi" w:hAnsiTheme="majorHAnsi" w:cstheme="majorHAnsi"/>
                <w:shd w:val="clear" w:color="auto" w:fill="FFFFFF"/>
              </w:rPr>
              <w:t>HTML, CSS</w:t>
            </w:r>
            <w:r w:rsidR="004F3641" w:rsidRPr="009274F1">
              <w:rPr>
                <w:rFonts w:asciiTheme="majorHAnsi" w:hAnsiTheme="majorHAnsi" w:cstheme="majorHAnsi"/>
                <w:shd w:val="clear" w:color="auto" w:fill="FFFFFF"/>
              </w:rPr>
              <w:t>)</w:t>
            </w:r>
          </w:p>
          <w:p w14:paraId="6BCE0886" w14:textId="7660A153" w:rsidR="00FC4203" w:rsidRPr="009274F1" w:rsidRDefault="00FC4203" w:rsidP="00FC4203">
            <w:pPr>
              <w:pStyle w:val="ResumeText"/>
              <w:numPr>
                <w:ilvl w:val="0"/>
                <w:numId w:val="10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A Sequential Model approach</w:t>
            </w:r>
            <w:r w:rsidR="009C23D9">
              <w:rPr>
                <w:rFonts w:asciiTheme="majorHAnsi" w:hAnsiTheme="majorHAnsi" w:cstheme="majorHAnsi"/>
                <w:shd w:val="clear" w:color="auto" w:fill="FFFFFF"/>
              </w:rPr>
              <w:t xml:space="preserve"> using Machine Learning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for detecting driver drowsiness(Python)</w:t>
            </w:r>
          </w:p>
        </w:tc>
      </w:tr>
      <w:tr w:rsidR="00A23BE2" w:rsidRPr="009274F1" w14:paraId="796B1962" w14:textId="77777777" w:rsidTr="004F3641">
        <w:tc>
          <w:tcPr>
            <w:tcW w:w="2250" w:type="dxa"/>
            <w:tcMar>
              <w:right w:w="475" w:type="dxa"/>
            </w:tcMar>
          </w:tcPr>
          <w:p w14:paraId="030D20F4" w14:textId="66B68E3C" w:rsidR="002954DA" w:rsidRPr="009274F1" w:rsidRDefault="002954DA" w:rsidP="00C83490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  <w:sz w:val="20"/>
                <w:szCs w:val="18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lastRenderedPageBreak/>
              <w:t>Skills on Tools</w:t>
            </w:r>
          </w:p>
          <w:p w14:paraId="6571733F" w14:textId="364B1A28" w:rsidR="00007681" w:rsidRPr="009274F1" w:rsidRDefault="00007681" w:rsidP="002954DA">
            <w:pPr>
              <w:pStyle w:val="Heading1"/>
              <w:jc w:val="center"/>
              <w:outlineLvl w:val="0"/>
              <w:rPr>
                <w:rFonts w:cstheme="majorHAnsi"/>
                <w:color w:val="3A4B5B" w:themeColor="accent1" w:themeShade="80"/>
                <w:sz w:val="20"/>
                <w:szCs w:val="18"/>
              </w:rPr>
            </w:pPr>
          </w:p>
        </w:tc>
        <w:tc>
          <w:tcPr>
            <w:tcW w:w="7560" w:type="dxa"/>
          </w:tcPr>
          <w:p w14:paraId="607B729C" w14:textId="7432C1AD" w:rsidR="002954DA" w:rsidRPr="009274F1" w:rsidRDefault="001779C1" w:rsidP="002954DA">
            <w:pPr>
              <w:pStyle w:val="ResumeText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Problem solving using C programming</w:t>
            </w:r>
            <w:r w:rsidR="002954DA" w:rsidRPr="009274F1">
              <w:rPr>
                <w:rFonts w:asciiTheme="majorHAnsi" w:hAnsiTheme="majorHAnsi" w:cstheme="majorHAnsi"/>
                <w:shd w:val="clear" w:color="auto" w:fill="FFFFFF"/>
              </w:rPr>
              <w:t>.</w:t>
            </w:r>
          </w:p>
          <w:p w14:paraId="1DF6F05C" w14:textId="412A04B8" w:rsidR="001779C1" w:rsidRPr="009274F1" w:rsidRDefault="001779C1" w:rsidP="002954DA">
            <w:pPr>
              <w:pStyle w:val="ResumeText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Object oriented programming using C++.</w:t>
            </w:r>
          </w:p>
          <w:p w14:paraId="0403E09D" w14:textId="66DBDC9A" w:rsidR="001779C1" w:rsidRPr="009274F1" w:rsidRDefault="001779C1" w:rsidP="002954DA">
            <w:pPr>
              <w:pStyle w:val="ResumeText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Frontend design using HTML, CSS</w:t>
            </w:r>
            <w:r w:rsidR="00FC4203" w:rsidRPr="009274F1">
              <w:rPr>
                <w:rFonts w:asciiTheme="majorHAnsi" w:hAnsiTheme="majorHAnsi" w:cstheme="majorHAnsi"/>
                <w:shd w:val="clear" w:color="auto" w:fill="FFFFFF"/>
              </w:rPr>
              <w:t>,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Bootstrap</w:t>
            </w:r>
            <w:r w:rsidR="00FC4203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&amp; JavaScript (basic)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>.</w:t>
            </w:r>
          </w:p>
          <w:p w14:paraId="3C44450F" w14:textId="3ED26229" w:rsidR="00FC4203" w:rsidRPr="009274F1" w:rsidRDefault="00FC4203" w:rsidP="002954DA">
            <w:pPr>
              <w:pStyle w:val="ResumeText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Backend using PHP, Laravel.</w:t>
            </w:r>
          </w:p>
          <w:p w14:paraId="1FABF8FC" w14:textId="6E584380" w:rsidR="00FC4203" w:rsidRPr="009274F1" w:rsidRDefault="00FC4203" w:rsidP="002954DA">
            <w:pPr>
              <w:pStyle w:val="ResumeText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Database</w:t>
            </w:r>
            <w:r w:rsidR="00383DFD">
              <w:rPr>
                <w:rFonts w:asciiTheme="majorHAnsi" w:hAnsiTheme="majorHAnsi" w:cstheme="majorHAnsi"/>
                <w:shd w:val="clear" w:color="auto" w:fill="FFFFFF"/>
              </w:rPr>
              <w:t xml:space="preserve"> using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MySQL.</w:t>
            </w:r>
          </w:p>
          <w:p w14:paraId="4C5F2714" w14:textId="4A7BE0A1" w:rsidR="002446C3" w:rsidRPr="009274F1" w:rsidRDefault="001779C1" w:rsidP="00FC4203">
            <w:pPr>
              <w:pStyle w:val="ResumeText"/>
              <w:numPr>
                <w:ilvl w:val="0"/>
                <w:numId w:val="14"/>
              </w:numPr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Graphics design using Adobe Photoshop and </w:t>
            </w:r>
            <w:r w:rsidR="00FC4203" w:rsidRPr="009274F1">
              <w:rPr>
                <w:rFonts w:asciiTheme="majorHAnsi" w:hAnsiTheme="majorHAnsi" w:cstheme="majorHAnsi"/>
                <w:shd w:val="clear" w:color="auto" w:fill="FFFFFF"/>
              </w:rPr>
              <w:t>Illustrator.</w:t>
            </w:r>
          </w:p>
        </w:tc>
      </w:tr>
      <w:tr w:rsidR="000D701C" w:rsidRPr="009274F1" w14:paraId="43ACBE02" w14:textId="77777777" w:rsidTr="004F3641">
        <w:tc>
          <w:tcPr>
            <w:tcW w:w="2250" w:type="dxa"/>
            <w:tcMar>
              <w:right w:w="475" w:type="dxa"/>
            </w:tcMar>
          </w:tcPr>
          <w:p w14:paraId="19A6BD61" w14:textId="237B99E4" w:rsidR="000D701C" w:rsidRPr="009274F1" w:rsidRDefault="00B146D7" w:rsidP="000D701C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  <w:sz w:val="20"/>
                <w:szCs w:val="18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OTHER</w:t>
            </w:r>
            <w:r w:rsidR="000D701C"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 xml:space="preserve"> Tools</w:t>
            </w:r>
          </w:p>
        </w:tc>
        <w:tc>
          <w:tcPr>
            <w:tcW w:w="7560" w:type="dxa"/>
          </w:tcPr>
          <w:p w14:paraId="2CBC0230" w14:textId="2127FF5C" w:rsidR="000D701C" w:rsidRPr="009274F1" w:rsidRDefault="003737C0" w:rsidP="003737C0">
            <w:pPr>
              <w:pStyle w:val="ResumeText"/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      </w:t>
            </w:r>
            <w:r w:rsidR="000D701C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• </w:t>
            </w:r>
            <w:r w:rsidR="000D701C" w:rsidRPr="009274F1">
              <w:rPr>
                <w:rFonts w:asciiTheme="majorHAnsi" w:hAnsiTheme="majorHAnsi" w:cstheme="majorHAnsi"/>
              </w:rPr>
              <w:t>Codeblocks</w:t>
            </w:r>
            <w:r w:rsidR="000D701C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•</w:t>
            </w:r>
            <w:r w:rsidR="000D701C" w:rsidRPr="009274F1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0D701C" w:rsidRPr="009274F1">
              <w:rPr>
                <w:rFonts w:asciiTheme="majorHAnsi" w:hAnsiTheme="majorHAnsi" w:cstheme="majorHAnsi"/>
              </w:rPr>
              <w:t>Visual</w:t>
            </w:r>
            <w:r w:rsidR="000D701C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Studio </w:t>
            </w:r>
            <w:r w:rsidR="00FC4203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Code </w:t>
            </w:r>
            <w:r w:rsidR="000D701C" w:rsidRPr="009274F1">
              <w:rPr>
                <w:rFonts w:asciiTheme="majorHAnsi" w:hAnsiTheme="majorHAnsi" w:cstheme="majorHAnsi"/>
                <w:color w:val="000000" w:themeColor="text1"/>
              </w:rPr>
              <w:t xml:space="preserve">• </w:t>
            </w:r>
            <w:r w:rsidR="00FC4203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Xampp </w:t>
            </w:r>
            <w:r w:rsidR="000D701C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  <w:r w:rsidR="00FC4203" w:rsidRPr="009274F1">
              <w:rPr>
                <w:rFonts w:asciiTheme="majorHAnsi" w:hAnsiTheme="majorHAnsi" w:cstheme="majorHAnsi"/>
                <w:color w:val="000000" w:themeColor="text1"/>
              </w:rPr>
              <w:t xml:space="preserve">• </w:t>
            </w:r>
            <w:r w:rsidR="00FC4203" w:rsidRPr="009274F1">
              <w:rPr>
                <w:rFonts w:asciiTheme="majorHAnsi" w:hAnsiTheme="majorHAnsi" w:cstheme="majorHAnsi"/>
                <w:shd w:val="clear" w:color="auto" w:fill="FFFFFF"/>
              </w:rPr>
              <w:t>Git &amp; Github</w:t>
            </w:r>
          </w:p>
        </w:tc>
      </w:tr>
      <w:tr w:rsidR="005F3B8B" w:rsidRPr="009274F1" w14:paraId="2AB9DCB1" w14:textId="77777777" w:rsidTr="004F3641">
        <w:trPr>
          <w:trHeight w:val="314"/>
        </w:trPr>
        <w:tc>
          <w:tcPr>
            <w:tcW w:w="2250" w:type="dxa"/>
            <w:tcMar>
              <w:right w:w="475" w:type="dxa"/>
            </w:tcMar>
          </w:tcPr>
          <w:p w14:paraId="53405466" w14:textId="4AB9C18A" w:rsidR="005F3B8B" w:rsidRPr="009274F1" w:rsidRDefault="008D056D" w:rsidP="00C83490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  <w:sz w:val="20"/>
                <w:szCs w:val="18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Portfolio</w:t>
            </w:r>
          </w:p>
        </w:tc>
        <w:tc>
          <w:tcPr>
            <w:tcW w:w="7560" w:type="dxa"/>
          </w:tcPr>
          <w:p w14:paraId="65F2B295" w14:textId="307D15B5" w:rsidR="002051DF" w:rsidRPr="009274F1" w:rsidRDefault="00325AEE" w:rsidP="002954DA">
            <w:pPr>
              <w:pStyle w:val="ResumeText"/>
              <w:numPr>
                <w:ilvl w:val="0"/>
                <w:numId w:val="12"/>
              </w:numPr>
              <w:rPr>
                <w:rFonts w:asciiTheme="majorHAnsi" w:hAnsiTheme="majorHAnsi" w:cstheme="majorHAnsi"/>
                <w:shd w:val="clear" w:color="auto" w:fill="FFFFFF"/>
              </w:rPr>
            </w:pPr>
            <w:hyperlink r:id="rId12" w:history="1">
              <w:r w:rsidR="001779C1" w:rsidRPr="009274F1">
                <w:rPr>
                  <w:rStyle w:val="Hyperlink"/>
                  <w:rFonts w:asciiTheme="majorHAnsi" w:hAnsiTheme="majorHAnsi" w:cstheme="majorHAnsi"/>
                  <w:color w:val="577188" w:themeColor="accent1" w:themeShade="BF"/>
                  <w:shd w:val="clear" w:color="auto" w:fill="FFFFFF"/>
                </w:rPr>
                <w:t>https://github.com/TareqImam</w:t>
              </w:r>
            </w:hyperlink>
          </w:p>
        </w:tc>
      </w:tr>
      <w:tr w:rsidR="002A1420" w:rsidRPr="009274F1" w14:paraId="31186736" w14:textId="77777777" w:rsidTr="004F3641">
        <w:trPr>
          <w:trHeight w:val="1142"/>
        </w:trPr>
        <w:tc>
          <w:tcPr>
            <w:tcW w:w="2250" w:type="dxa"/>
            <w:tcMar>
              <w:right w:w="475" w:type="dxa"/>
            </w:tcMar>
          </w:tcPr>
          <w:p w14:paraId="504E0D9B" w14:textId="662E863B" w:rsidR="002A1420" w:rsidRPr="009274F1" w:rsidRDefault="002A1420" w:rsidP="002A1420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  <w:sz w:val="20"/>
                <w:szCs w:val="18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Personal Attributes</w:t>
            </w:r>
          </w:p>
        </w:tc>
        <w:tc>
          <w:tcPr>
            <w:tcW w:w="7560" w:type="dxa"/>
          </w:tcPr>
          <w:p w14:paraId="21E0711C" w14:textId="77777777" w:rsidR="002A1420" w:rsidRPr="009274F1" w:rsidRDefault="002A1420" w:rsidP="002A1420">
            <w:pPr>
              <w:pStyle w:val="ResumeText"/>
              <w:numPr>
                <w:ilvl w:val="0"/>
                <w:numId w:val="12"/>
              </w:numPr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Keen Observer</w:t>
            </w:r>
          </w:p>
          <w:p w14:paraId="3A5FF353" w14:textId="77777777" w:rsidR="002A1420" w:rsidRPr="009274F1" w:rsidRDefault="002A1420" w:rsidP="002A1420">
            <w:pPr>
              <w:pStyle w:val="ResumeText"/>
              <w:numPr>
                <w:ilvl w:val="0"/>
                <w:numId w:val="12"/>
              </w:numPr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Quick in adopting new tech </w:t>
            </w:r>
          </w:p>
          <w:p w14:paraId="5D6CC6ED" w14:textId="317FA8BA" w:rsidR="002A1420" w:rsidRPr="009274F1" w:rsidRDefault="002A1420" w:rsidP="002A1420">
            <w:pPr>
              <w:pStyle w:val="ResumeText"/>
              <w:numPr>
                <w:ilvl w:val="0"/>
                <w:numId w:val="11"/>
              </w:numPr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Comfortable working ind</w:t>
            </w:r>
            <w:r w:rsidR="00B62C0D" w:rsidRPr="009274F1">
              <w:rPr>
                <w:rFonts w:asciiTheme="majorHAnsi" w:hAnsiTheme="majorHAnsi" w:cstheme="majorHAnsi"/>
                <w:shd w:val="clear" w:color="auto" w:fill="FFFFFF"/>
              </w:rPr>
              <w:t>ependently or as part of a team</w:t>
            </w:r>
          </w:p>
        </w:tc>
      </w:tr>
      <w:tr w:rsidR="0038019A" w:rsidRPr="009274F1" w14:paraId="0A49E782" w14:textId="77777777" w:rsidTr="004F3641">
        <w:trPr>
          <w:trHeight w:val="1142"/>
        </w:trPr>
        <w:tc>
          <w:tcPr>
            <w:tcW w:w="2250" w:type="dxa"/>
            <w:tcMar>
              <w:right w:w="475" w:type="dxa"/>
            </w:tcMar>
          </w:tcPr>
          <w:p w14:paraId="51250AE7" w14:textId="6773D39D" w:rsidR="0038019A" w:rsidRPr="009274F1" w:rsidRDefault="0038019A" w:rsidP="002A1420">
            <w:pPr>
              <w:pStyle w:val="Heading1"/>
              <w:jc w:val="left"/>
              <w:outlineLvl w:val="0"/>
              <w:rPr>
                <w:rFonts w:cstheme="majorHAnsi"/>
                <w:color w:val="3A4B5B" w:themeColor="accent1" w:themeShade="80"/>
                <w:sz w:val="20"/>
                <w:szCs w:val="18"/>
              </w:rPr>
            </w:pPr>
            <w:r w:rsidRPr="009274F1">
              <w:rPr>
                <w:rFonts w:cstheme="majorHAnsi"/>
                <w:color w:val="3A4B5B" w:themeColor="accent1" w:themeShade="80"/>
                <w:sz w:val="20"/>
                <w:szCs w:val="18"/>
              </w:rPr>
              <w:t>Reference</w:t>
            </w:r>
          </w:p>
        </w:tc>
        <w:tc>
          <w:tcPr>
            <w:tcW w:w="7560" w:type="dxa"/>
          </w:tcPr>
          <w:p w14:paraId="051E22EB" w14:textId="77777777" w:rsidR="009274F1" w:rsidRPr="009274F1" w:rsidRDefault="009274F1" w:rsidP="009274F1">
            <w:pPr>
              <w:pStyle w:val="ResumeText"/>
              <w:numPr>
                <w:ilvl w:val="0"/>
                <w:numId w:val="11"/>
              </w:numPr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</w:rPr>
              <w:t>Prof. Dr. Utpal Kanti Das</w:t>
            </w:r>
          </w:p>
          <w:p w14:paraId="702E3483" w14:textId="77777777" w:rsidR="009274F1" w:rsidRPr="009274F1" w:rsidRDefault="009274F1" w:rsidP="009274F1">
            <w:pPr>
              <w:pStyle w:val="ResumeText"/>
              <w:ind w:left="720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>Professor &amp; Chairman</w:t>
            </w:r>
          </w:p>
          <w:p w14:paraId="37A166B3" w14:textId="77777777" w:rsidR="009274F1" w:rsidRPr="009274F1" w:rsidRDefault="009274F1" w:rsidP="009274F1">
            <w:pPr>
              <w:pStyle w:val="ResumeText"/>
              <w:ind w:left="720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 xml:space="preserve">Department of CSE, IUBAT </w:t>
            </w:r>
          </w:p>
          <w:p w14:paraId="45EDA417" w14:textId="77777777" w:rsidR="009274F1" w:rsidRPr="009274F1" w:rsidRDefault="009274F1" w:rsidP="009274F1">
            <w:pPr>
              <w:pStyle w:val="ResumeText"/>
              <w:ind w:left="720"/>
              <w:rPr>
                <w:rFonts w:asciiTheme="majorHAnsi" w:hAnsiTheme="majorHAnsi" w:cstheme="majorHAnsi"/>
              </w:rPr>
            </w:pPr>
            <w:r w:rsidRPr="009274F1">
              <w:rPr>
                <w:rFonts w:asciiTheme="majorHAnsi" w:hAnsiTheme="majorHAnsi" w:cstheme="majorHAnsi"/>
              </w:rPr>
              <w:t>Phone: 01819199419</w:t>
            </w:r>
          </w:p>
          <w:p w14:paraId="329D52A1" w14:textId="48BCCFA3" w:rsidR="009274F1" w:rsidRPr="009274F1" w:rsidRDefault="009274F1" w:rsidP="009274F1">
            <w:pPr>
              <w:pStyle w:val="ResumeText"/>
              <w:ind w:left="720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</w:rPr>
              <w:t>E-mail: ukd@iubat.edu</w:t>
            </w:r>
          </w:p>
          <w:p w14:paraId="3CE1F5C4" w14:textId="15FA73FD" w:rsidR="0038019A" w:rsidRPr="009274F1" w:rsidRDefault="0038019A" w:rsidP="009274F1">
            <w:pPr>
              <w:pStyle w:val="ResumeText"/>
              <w:numPr>
                <w:ilvl w:val="0"/>
                <w:numId w:val="11"/>
              </w:numPr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>Tahmid Faiyaz Utshaw</w:t>
            </w:r>
          </w:p>
          <w:p w14:paraId="329858E0" w14:textId="409A51BC" w:rsidR="0038019A" w:rsidRPr="009274F1" w:rsidRDefault="0038019A" w:rsidP="0038019A">
            <w:pPr>
              <w:pStyle w:val="ResumeText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         </w:t>
            </w:r>
            <w:r w:rsidR="009274F1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     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>CEO, Course Platoon</w:t>
            </w:r>
          </w:p>
          <w:p w14:paraId="0CED93F0" w14:textId="7B3E80EB" w:rsidR="0038019A" w:rsidRPr="009274F1" w:rsidRDefault="0038019A" w:rsidP="0038019A">
            <w:pPr>
              <w:pStyle w:val="ResumeText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         </w:t>
            </w:r>
            <w:r w:rsidR="009274F1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     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>Phone: 0 1676-719783</w:t>
            </w:r>
          </w:p>
          <w:p w14:paraId="42A1E2DE" w14:textId="416AA088" w:rsidR="009274F1" w:rsidRPr="009274F1" w:rsidRDefault="0038019A" w:rsidP="009274F1">
            <w:pPr>
              <w:pStyle w:val="ResumeText"/>
              <w:rPr>
                <w:rFonts w:asciiTheme="majorHAnsi" w:hAnsiTheme="majorHAnsi" w:cstheme="majorHAnsi"/>
                <w:shd w:val="clear" w:color="auto" w:fill="FFFFFF"/>
              </w:rPr>
            </w:pP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         </w:t>
            </w:r>
            <w:r w:rsidR="009274F1"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      </w:t>
            </w:r>
            <w:r w:rsidRPr="009274F1">
              <w:rPr>
                <w:rFonts w:asciiTheme="majorHAnsi" w:hAnsiTheme="majorHAnsi" w:cstheme="majorHAnsi"/>
                <w:shd w:val="clear" w:color="auto" w:fill="FFFFFF"/>
              </w:rPr>
              <w:t xml:space="preserve">Email: </w:t>
            </w:r>
            <w:hyperlink r:id="rId13" w:history="1">
              <w:r w:rsidRPr="009274F1">
                <w:rPr>
                  <w:rStyle w:val="Hyperlink"/>
                  <w:rFonts w:asciiTheme="majorHAnsi" w:hAnsiTheme="majorHAnsi" w:cstheme="majorHAnsi"/>
                  <w:color w:val="577188" w:themeColor="accent1" w:themeShade="BF"/>
                  <w:shd w:val="clear" w:color="auto" w:fill="FFFFFF"/>
                </w:rPr>
                <w:t>Utshawjdg@gmail.com</w:t>
              </w:r>
            </w:hyperlink>
          </w:p>
          <w:p w14:paraId="15201171" w14:textId="778253F1" w:rsidR="009274F1" w:rsidRPr="009274F1" w:rsidRDefault="009274F1" w:rsidP="009274F1">
            <w:pPr>
              <w:pStyle w:val="ResumeText"/>
              <w:ind w:left="72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</w:tr>
    </w:tbl>
    <w:p w14:paraId="68035BFE" w14:textId="69457430" w:rsidR="00905335" w:rsidRPr="009274F1" w:rsidRDefault="00905335">
      <w:pPr>
        <w:rPr>
          <w:rFonts w:asciiTheme="majorHAnsi" w:hAnsiTheme="majorHAnsi" w:cstheme="majorHAnsi"/>
        </w:rPr>
      </w:pPr>
      <w:bookmarkStart w:id="0" w:name="_GoBack"/>
      <w:bookmarkEnd w:id="0"/>
    </w:p>
    <w:p w14:paraId="4652EB21" w14:textId="28C80F8E" w:rsidR="009F3E9B" w:rsidRPr="009274F1" w:rsidRDefault="009F3E9B">
      <w:pPr>
        <w:rPr>
          <w:rFonts w:asciiTheme="majorHAnsi" w:hAnsiTheme="majorHAnsi" w:cstheme="majorHAnsi"/>
        </w:rPr>
      </w:pPr>
      <w:r w:rsidRPr="009274F1">
        <w:rPr>
          <w:rFonts w:asciiTheme="majorHAnsi" w:hAnsiTheme="majorHAnsi" w:cstheme="majorHAnsi"/>
          <w:noProof/>
          <w:lang w:eastAsia="en-US"/>
        </w:rPr>
        <w:drawing>
          <wp:inline distT="0" distB="0" distL="0" distR="0" wp14:anchorId="44EBD002" wp14:editId="41756957">
            <wp:extent cx="1063844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94" cy="7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868C" w14:textId="614132F0" w:rsidR="004A0D6A" w:rsidRPr="009274F1" w:rsidRDefault="004A0D6A" w:rsidP="00905335">
      <w:pPr>
        <w:spacing w:after="0"/>
        <w:rPr>
          <w:rFonts w:asciiTheme="majorHAnsi" w:hAnsiTheme="majorHAnsi" w:cstheme="majorHAnsi"/>
        </w:rPr>
      </w:pPr>
      <w:r w:rsidRPr="009274F1">
        <w:rPr>
          <w:rFonts w:asciiTheme="majorHAnsi" w:hAnsiTheme="majorHAnsi" w:cstheme="majorHAnsi"/>
        </w:rPr>
        <w:t>----------------------</w:t>
      </w:r>
    </w:p>
    <w:p w14:paraId="190C77C2" w14:textId="4C1B5B1A" w:rsidR="004A0D6A" w:rsidRPr="009274F1" w:rsidRDefault="009F3E9B" w:rsidP="004C5F54">
      <w:pPr>
        <w:spacing w:after="0"/>
        <w:rPr>
          <w:rFonts w:asciiTheme="majorHAnsi" w:hAnsiTheme="majorHAnsi" w:cstheme="majorHAnsi"/>
        </w:rPr>
      </w:pPr>
      <w:r w:rsidRPr="009274F1">
        <w:rPr>
          <w:rFonts w:asciiTheme="majorHAnsi" w:hAnsiTheme="majorHAnsi" w:cstheme="majorHAnsi"/>
        </w:rPr>
        <w:t>Md Imam Hossain</w:t>
      </w:r>
    </w:p>
    <w:sectPr w:rsidR="004A0D6A" w:rsidRPr="009274F1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ABE82" w14:textId="77777777" w:rsidR="00325AEE" w:rsidRDefault="00325AEE">
      <w:pPr>
        <w:spacing w:after="0" w:line="240" w:lineRule="auto"/>
      </w:pPr>
      <w:r>
        <w:separator/>
      </w:r>
    </w:p>
  </w:endnote>
  <w:endnote w:type="continuationSeparator" w:id="0">
    <w:p w14:paraId="44369541" w14:textId="77777777" w:rsidR="00325AEE" w:rsidRDefault="0032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5ACA7" w14:textId="77777777" w:rsidR="00325AEE" w:rsidRDefault="00325AEE">
      <w:pPr>
        <w:spacing w:after="0" w:line="240" w:lineRule="auto"/>
      </w:pPr>
      <w:r>
        <w:separator/>
      </w:r>
    </w:p>
  </w:footnote>
  <w:footnote w:type="continuationSeparator" w:id="0">
    <w:p w14:paraId="65A28923" w14:textId="77777777" w:rsidR="00325AEE" w:rsidRDefault="00325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3A9684A"/>
    <w:multiLevelType w:val="hybridMultilevel"/>
    <w:tmpl w:val="393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4D9E"/>
    <w:multiLevelType w:val="hybridMultilevel"/>
    <w:tmpl w:val="D114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85709"/>
    <w:multiLevelType w:val="multilevel"/>
    <w:tmpl w:val="85E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10217"/>
    <w:multiLevelType w:val="hybridMultilevel"/>
    <w:tmpl w:val="ADA0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F1495"/>
    <w:multiLevelType w:val="multilevel"/>
    <w:tmpl w:val="9876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F65D6C"/>
    <w:multiLevelType w:val="hybridMultilevel"/>
    <w:tmpl w:val="0FA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3D076574"/>
    <w:multiLevelType w:val="hybridMultilevel"/>
    <w:tmpl w:val="BCDE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2CBD"/>
    <w:multiLevelType w:val="multilevel"/>
    <w:tmpl w:val="0ED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D52F04"/>
    <w:multiLevelType w:val="hybridMultilevel"/>
    <w:tmpl w:val="C546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F2F81"/>
    <w:multiLevelType w:val="multilevel"/>
    <w:tmpl w:val="360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D223DA"/>
    <w:multiLevelType w:val="hybridMultilevel"/>
    <w:tmpl w:val="26CC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1"/>
  </w:num>
  <w:num w:numId="5">
    <w:abstractNumId w:val="3"/>
  </w:num>
  <w:num w:numId="6">
    <w:abstractNumId w:val="9"/>
  </w:num>
  <w:num w:numId="7">
    <w:abstractNumId w:val="8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Y0NTOxtDQ2NTJS0lEKTi0uzszPAykwrgUA32hXMiwAAAA="/>
  </w:docVars>
  <w:rsids>
    <w:rsidRoot w:val="00D40510"/>
    <w:rsid w:val="000043A3"/>
    <w:rsid w:val="00005AC2"/>
    <w:rsid w:val="00007681"/>
    <w:rsid w:val="000256D5"/>
    <w:rsid w:val="00027788"/>
    <w:rsid w:val="00040A56"/>
    <w:rsid w:val="00046742"/>
    <w:rsid w:val="000470CD"/>
    <w:rsid w:val="000619AF"/>
    <w:rsid w:val="0006640B"/>
    <w:rsid w:val="000725BF"/>
    <w:rsid w:val="00090E7F"/>
    <w:rsid w:val="000961F3"/>
    <w:rsid w:val="000A0E46"/>
    <w:rsid w:val="000A10AC"/>
    <w:rsid w:val="000B2C6F"/>
    <w:rsid w:val="000B5AC3"/>
    <w:rsid w:val="000D701C"/>
    <w:rsid w:val="000E3597"/>
    <w:rsid w:val="00102329"/>
    <w:rsid w:val="00105C89"/>
    <w:rsid w:val="00127E36"/>
    <w:rsid w:val="00141BEA"/>
    <w:rsid w:val="00142555"/>
    <w:rsid w:val="001472F6"/>
    <w:rsid w:val="001779C1"/>
    <w:rsid w:val="0018323F"/>
    <w:rsid w:val="001B70FF"/>
    <w:rsid w:val="001D0C5D"/>
    <w:rsid w:val="001D71FC"/>
    <w:rsid w:val="001E3650"/>
    <w:rsid w:val="001E52D6"/>
    <w:rsid w:val="001F1441"/>
    <w:rsid w:val="001F1561"/>
    <w:rsid w:val="001F3C99"/>
    <w:rsid w:val="002051DF"/>
    <w:rsid w:val="00232B6C"/>
    <w:rsid w:val="002446C3"/>
    <w:rsid w:val="002515F5"/>
    <w:rsid w:val="002527AA"/>
    <w:rsid w:val="0025742E"/>
    <w:rsid w:val="002635B5"/>
    <w:rsid w:val="00271828"/>
    <w:rsid w:val="002954DA"/>
    <w:rsid w:val="002A1420"/>
    <w:rsid w:val="002B14CE"/>
    <w:rsid w:val="002C279C"/>
    <w:rsid w:val="002D2E63"/>
    <w:rsid w:val="002D391A"/>
    <w:rsid w:val="003169EB"/>
    <w:rsid w:val="003205B7"/>
    <w:rsid w:val="003223BD"/>
    <w:rsid w:val="00323E65"/>
    <w:rsid w:val="00325AEE"/>
    <w:rsid w:val="00336AA0"/>
    <w:rsid w:val="00350F1D"/>
    <w:rsid w:val="00351B8E"/>
    <w:rsid w:val="003564F0"/>
    <w:rsid w:val="00361395"/>
    <w:rsid w:val="003737C0"/>
    <w:rsid w:val="0038019A"/>
    <w:rsid w:val="00383DFD"/>
    <w:rsid w:val="003841CB"/>
    <w:rsid w:val="003F0BB9"/>
    <w:rsid w:val="00406C80"/>
    <w:rsid w:val="0042094C"/>
    <w:rsid w:val="00424AE1"/>
    <w:rsid w:val="0042556F"/>
    <w:rsid w:val="00445711"/>
    <w:rsid w:val="004869CA"/>
    <w:rsid w:val="004938CD"/>
    <w:rsid w:val="004A0D48"/>
    <w:rsid w:val="004A0D6A"/>
    <w:rsid w:val="004B4B4C"/>
    <w:rsid w:val="004C16A8"/>
    <w:rsid w:val="004C5F54"/>
    <w:rsid w:val="004D0165"/>
    <w:rsid w:val="004D7F48"/>
    <w:rsid w:val="004F2B8B"/>
    <w:rsid w:val="004F3641"/>
    <w:rsid w:val="00502608"/>
    <w:rsid w:val="00511017"/>
    <w:rsid w:val="0051282C"/>
    <w:rsid w:val="00524172"/>
    <w:rsid w:val="005308F5"/>
    <w:rsid w:val="0053663E"/>
    <w:rsid w:val="00540128"/>
    <w:rsid w:val="00552B92"/>
    <w:rsid w:val="00554162"/>
    <w:rsid w:val="00560C0D"/>
    <w:rsid w:val="0058642C"/>
    <w:rsid w:val="005B666A"/>
    <w:rsid w:val="005B7E46"/>
    <w:rsid w:val="005C36D5"/>
    <w:rsid w:val="005C67E8"/>
    <w:rsid w:val="005F3B8B"/>
    <w:rsid w:val="005F5392"/>
    <w:rsid w:val="00602A14"/>
    <w:rsid w:val="00604A8A"/>
    <w:rsid w:val="006065EA"/>
    <w:rsid w:val="00623402"/>
    <w:rsid w:val="006357C1"/>
    <w:rsid w:val="00635AA9"/>
    <w:rsid w:val="006372A4"/>
    <w:rsid w:val="006424C7"/>
    <w:rsid w:val="00650701"/>
    <w:rsid w:val="00687BCC"/>
    <w:rsid w:val="00695BE3"/>
    <w:rsid w:val="00697615"/>
    <w:rsid w:val="006A0FBD"/>
    <w:rsid w:val="006E5319"/>
    <w:rsid w:val="006F17DC"/>
    <w:rsid w:val="006F30D4"/>
    <w:rsid w:val="006F53B3"/>
    <w:rsid w:val="006F7F85"/>
    <w:rsid w:val="00734CC4"/>
    <w:rsid w:val="00740708"/>
    <w:rsid w:val="0074423E"/>
    <w:rsid w:val="00755CF1"/>
    <w:rsid w:val="0076570A"/>
    <w:rsid w:val="007A75A2"/>
    <w:rsid w:val="007B74F6"/>
    <w:rsid w:val="007C3192"/>
    <w:rsid w:val="007C6464"/>
    <w:rsid w:val="007D7E50"/>
    <w:rsid w:val="007E08C8"/>
    <w:rsid w:val="0081010D"/>
    <w:rsid w:val="008232A5"/>
    <w:rsid w:val="00825FDF"/>
    <w:rsid w:val="008272D2"/>
    <w:rsid w:val="00835C8A"/>
    <w:rsid w:val="00836909"/>
    <w:rsid w:val="00845CD0"/>
    <w:rsid w:val="00851629"/>
    <w:rsid w:val="00890170"/>
    <w:rsid w:val="008A23A4"/>
    <w:rsid w:val="008B2E3E"/>
    <w:rsid w:val="008C5B04"/>
    <w:rsid w:val="008D056D"/>
    <w:rsid w:val="008E3E81"/>
    <w:rsid w:val="008F6439"/>
    <w:rsid w:val="00903868"/>
    <w:rsid w:val="009044F2"/>
    <w:rsid w:val="00905335"/>
    <w:rsid w:val="00923B1A"/>
    <w:rsid w:val="009274F1"/>
    <w:rsid w:val="0093287E"/>
    <w:rsid w:val="00972E49"/>
    <w:rsid w:val="00993A80"/>
    <w:rsid w:val="009C23D9"/>
    <w:rsid w:val="009D0A6B"/>
    <w:rsid w:val="009F3E9B"/>
    <w:rsid w:val="00A0432D"/>
    <w:rsid w:val="00A23BE2"/>
    <w:rsid w:val="00A36FE9"/>
    <w:rsid w:val="00A504A7"/>
    <w:rsid w:val="00A706DA"/>
    <w:rsid w:val="00A87599"/>
    <w:rsid w:val="00A954F2"/>
    <w:rsid w:val="00A97023"/>
    <w:rsid w:val="00AA31FF"/>
    <w:rsid w:val="00AB1374"/>
    <w:rsid w:val="00AC655E"/>
    <w:rsid w:val="00AD3F86"/>
    <w:rsid w:val="00AE0A9B"/>
    <w:rsid w:val="00AE14B4"/>
    <w:rsid w:val="00AE6296"/>
    <w:rsid w:val="00AF2A25"/>
    <w:rsid w:val="00AF6DCA"/>
    <w:rsid w:val="00B069D7"/>
    <w:rsid w:val="00B12954"/>
    <w:rsid w:val="00B140CC"/>
    <w:rsid w:val="00B146D7"/>
    <w:rsid w:val="00B27B9C"/>
    <w:rsid w:val="00B31152"/>
    <w:rsid w:val="00B4735D"/>
    <w:rsid w:val="00B62C0D"/>
    <w:rsid w:val="00B65989"/>
    <w:rsid w:val="00B8733F"/>
    <w:rsid w:val="00BB36C3"/>
    <w:rsid w:val="00BC50C1"/>
    <w:rsid w:val="00BC641F"/>
    <w:rsid w:val="00BD3A50"/>
    <w:rsid w:val="00BE7609"/>
    <w:rsid w:val="00BF2C62"/>
    <w:rsid w:val="00C034E1"/>
    <w:rsid w:val="00C21DF7"/>
    <w:rsid w:val="00C579BB"/>
    <w:rsid w:val="00C83490"/>
    <w:rsid w:val="00C915B3"/>
    <w:rsid w:val="00C946A3"/>
    <w:rsid w:val="00CA2363"/>
    <w:rsid w:val="00CA3E99"/>
    <w:rsid w:val="00CD06FE"/>
    <w:rsid w:val="00CE6107"/>
    <w:rsid w:val="00D00BE3"/>
    <w:rsid w:val="00D027EA"/>
    <w:rsid w:val="00D17206"/>
    <w:rsid w:val="00D177BF"/>
    <w:rsid w:val="00D40510"/>
    <w:rsid w:val="00D43B99"/>
    <w:rsid w:val="00D535FF"/>
    <w:rsid w:val="00D6124B"/>
    <w:rsid w:val="00D72F71"/>
    <w:rsid w:val="00D82E82"/>
    <w:rsid w:val="00D83B59"/>
    <w:rsid w:val="00D86357"/>
    <w:rsid w:val="00D95031"/>
    <w:rsid w:val="00D96AF0"/>
    <w:rsid w:val="00DA6121"/>
    <w:rsid w:val="00DE6E48"/>
    <w:rsid w:val="00E00E11"/>
    <w:rsid w:val="00E0468A"/>
    <w:rsid w:val="00E063F0"/>
    <w:rsid w:val="00E16448"/>
    <w:rsid w:val="00E228F0"/>
    <w:rsid w:val="00E22BE7"/>
    <w:rsid w:val="00E30B68"/>
    <w:rsid w:val="00E37CB6"/>
    <w:rsid w:val="00E425A3"/>
    <w:rsid w:val="00E46EC3"/>
    <w:rsid w:val="00E85AD7"/>
    <w:rsid w:val="00EA27C0"/>
    <w:rsid w:val="00EA502E"/>
    <w:rsid w:val="00EB09AD"/>
    <w:rsid w:val="00EB1DED"/>
    <w:rsid w:val="00EC1D8E"/>
    <w:rsid w:val="00EC35FC"/>
    <w:rsid w:val="00ED27FF"/>
    <w:rsid w:val="00EE28D3"/>
    <w:rsid w:val="00EF571B"/>
    <w:rsid w:val="00F03E52"/>
    <w:rsid w:val="00F123C4"/>
    <w:rsid w:val="00F13C0A"/>
    <w:rsid w:val="00F14418"/>
    <w:rsid w:val="00F2739E"/>
    <w:rsid w:val="00F5622D"/>
    <w:rsid w:val="00F75AC4"/>
    <w:rsid w:val="00F81B2F"/>
    <w:rsid w:val="00F909A5"/>
    <w:rsid w:val="00FC4203"/>
    <w:rsid w:val="00FD1F97"/>
    <w:rsid w:val="00FD6BE5"/>
    <w:rsid w:val="00FE6FF8"/>
    <w:rsid w:val="00FF2EA0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82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4F0"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D3A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D3A50"/>
    <w:pPr>
      <w:spacing w:after="120"/>
    </w:pPr>
  </w:style>
  <w:style w:type="paragraph" w:customStyle="1" w:styleId="DefaultText">
    <w:name w:val="Default Text"/>
    <w:basedOn w:val="Standard"/>
    <w:rsid w:val="00BD3A50"/>
    <w:rPr>
      <w:rFonts w:eastAsia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E99"/>
    <w:rPr>
      <w:color w:val="646464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E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35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C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2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2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124B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7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tshawjdg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areqIm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hee\AppData\Roaming\Microsoft\Templates\Manager%20in%20regulatory%20affairs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C133-02AC-4A24-B038-A3826EBF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3217E-9D37-445E-AF8E-5BC31DCB3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3A341-56F0-469B-B49D-B19E3B4DF3C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E25958E-65A9-4CE1-9AF0-2919131B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in regulatory affairs resume.dotx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2022-04-02T18:08:00Z</dcterms:created>
  <dcterms:modified xsi:type="dcterms:W3CDTF">2022-07-27T07:20:00Z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